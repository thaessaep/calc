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DD" w:rsidRDefault="002B27DD">
      <w:pPr>
        <w:rPr>
          <w:lang w:val="en-US"/>
        </w:rPr>
      </w:pPr>
    </w:p>
    <w:p w:rsidR="00D540AF" w:rsidRPr="00436F4F" w:rsidRDefault="00D540AF">
      <w:pPr>
        <w:rPr>
          <w:lang w:val="en-US"/>
        </w:rPr>
      </w:pPr>
    </w:p>
    <w:p w:rsidR="002B27DD" w:rsidRPr="003E4BDB" w:rsidRDefault="002B27DD" w:rsidP="003E4BDB">
      <w:pPr>
        <w:spacing w:before="120"/>
        <w:jc w:val="both"/>
      </w:pPr>
    </w:p>
    <w:p w:rsidR="002B27DD" w:rsidRDefault="002B27DD" w:rsidP="002B27DD">
      <w:pPr>
        <w:spacing w:before="120"/>
        <w:ind w:left="709"/>
        <w:jc w:val="both"/>
      </w:pPr>
    </w:p>
    <w:tbl>
      <w:tblPr>
        <w:tblStyle w:val="aa"/>
        <w:tblW w:w="4479" w:type="pct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82"/>
        <w:gridCol w:w="4181"/>
      </w:tblGrid>
      <w:tr w:rsidR="003E4BDB" w:rsidTr="003E4BDB">
        <w:tc>
          <w:tcPr>
            <w:tcW w:w="2791" w:type="pct"/>
          </w:tcPr>
          <w:p w:rsidR="003E4BDB" w:rsidRPr="003E4BDB" w:rsidRDefault="003E4BDB" w:rsidP="00700819">
            <w:pPr>
              <w:spacing w:before="120"/>
              <w:jc w:val="both"/>
              <w:rPr>
                <w:sz w:val="24"/>
                <w:szCs w:val="24"/>
              </w:rPr>
            </w:pPr>
            <w:r>
              <w:t xml:space="preserve"> </w:t>
            </w:r>
            <w:r w:rsidR="000F6FCD">
              <w:rPr>
                <w:sz w:val="24"/>
                <w:szCs w:val="24"/>
              </w:rPr>
              <w:t xml:space="preserve">№ </w:t>
            </w:r>
            <w:r w:rsidRPr="003E4BDB">
              <w:rPr>
                <w:sz w:val="24"/>
                <w:szCs w:val="24"/>
              </w:rPr>
              <w:t xml:space="preserve"> </w:t>
            </w:r>
            <w:r w:rsidR="00CB4D2D">
              <w:rPr>
                <w:sz w:val="24"/>
                <w:szCs w:val="24"/>
              </w:rPr>
              <w:t>52</w:t>
            </w:r>
            <w:r w:rsidR="000F6FCD">
              <w:rPr>
                <w:sz w:val="24"/>
                <w:szCs w:val="24"/>
              </w:rPr>
              <w:t xml:space="preserve">  от </w:t>
            </w:r>
            <w:r w:rsidR="00700819">
              <w:rPr>
                <w:sz w:val="24"/>
                <w:szCs w:val="24"/>
              </w:rPr>
              <w:t>0</w:t>
            </w:r>
            <w:r w:rsidR="005F56C5">
              <w:rPr>
                <w:sz w:val="24"/>
                <w:szCs w:val="24"/>
              </w:rPr>
              <w:t>1.</w:t>
            </w:r>
            <w:r w:rsidR="005F56C5">
              <w:rPr>
                <w:sz w:val="24"/>
                <w:szCs w:val="24"/>
                <w:lang w:val="en-US"/>
              </w:rPr>
              <w:t>0</w:t>
            </w:r>
            <w:r w:rsidR="00700819">
              <w:rPr>
                <w:sz w:val="24"/>
                <w:szCs w:val="24"/>
              </w:rPr>
              <w:t>6</w:t>
            </w:r>
            <w:r w:rsidRPr="003E4BDB">
              <w:rPr>
                <w:sz w:val="24"/>
                <w:szCs w:val="24"/>
              </w:rPr>
              <w:t>.2020</w:t>
            </w:r>
          </w:p>
        </w:tc>
        <w:tc>
          <w:tcPr>
            <w:tcW w:w="2209" w:type="pct"/>
          </w:tcPr>
          <w:p w:rsidR="003E4BDB" w:rsidRDefault="003E4BDB" w:rsidP="002B27DD">
            <w:pPr>
              <w:spacing w:before="120"/>
              <w:jc w:val="both"/>
            </w:pPr>
          </w:p>
        </w:tc>
      </w:tr>
    </w:tbl>
    <w:p w:rsidR="00F028C1" w:rsidRDefault="00F028C1" w:rsidP="00F028C1">
      <w:pPr>
        <w:jc w:val="right"/>
        <w:rPr>
          <w:iCs/>
          <w:sz w:val="24"/>
          <w:szCs w:val="24"/>
        </w:rPr>
      </w:pPr>
    </w:p>
    <w:p w:rsidR="00F028C1" w:rsidRPr="00B13D78" w:rsidRDefault="00F028C1" w:rsidP="00F028C1">
      <w:pPr>
        <w:jc w:val="right"/>
        <w:rPr>
          <w:lang w:val="en-US"/>
        </w:rPr>
      </w:pPr>
      <w:r w:rsidRPr="0073694E">
        <w:t>Коммерческому директору</w:t>
      </w:r>
      <w:r w:rsidR="00211ECA">
        <w:t xml:space="preserve"> </w:t>
      </w:r>
      <w:r w:rsidRPr="0073694E">
        <w:t xml:space="preserve"> </w:t>
      </w:r>
      <w:r w:rsidR="00B13D78">
        <w:rPr>
          <w:lang w:val="en-US"/>
        </w:rPr>
        <w:t xml:space="preserve">1</w:t>
      </w:r>
    </w:p>
    <w:p w:rsidR="005F56C5" w:rsidRPr="003B7AE4" w:rsidRDefault="003B7AE4" w:rsidP="00F028C1">
      <w:pPr>
        <w:jc w:val="right"/>
        <w:rPr>
          <w:lang w:val="en-US"/>
        </w:rPr>
      </w:pPr>
      <w:r>
        <w:rPr>
          <w:lang w:val="en-US"/>
        </w:rPr>
        <w:t xml:space="preserve">2</w:t>
      </w:r>
    </w:p>
    <w:p w:rsidR="00F028C1" w:rsidRDefault="00F028C1" w:rsidP="005F56C5">
      <w:pPr>
        <w:jc w:val="both"/>
        <w:rPr>
          <w:iCs/>
          <w:sz w:val="24"/>
          <w:szCs w:val="24"/>
        </w:rPr>
      </w:pPr>
    </w:p>
    <w:p w:rsidR="00F028C1" w:rsidRDefault="00D35555" w:rsidP="00D35555">
      <w:pPr>
        <w:spacing w:before="120"/>
        <w:jc w:val="center"/>
      </w:pPr>
      <w:r>
        <w:t xml:space="preserve">Уважаемый </w:t>
      </w:r>
      <w:r w:rsidR="00211ECA">
        <w:rPr>
          <w:lang w:val="en-US"/>
        </w:rPr>
        <w:t xml:space="preserve"/>
      </w:r>
      <w:r w:rsidR="002B670B">
        <w:t xml:space="preserve">!</w:t>
      </w:r>
    </w:p>
    <w:p w:rsidR="007E3670" w:rsidRDefault="000B0B71" w:rsidP="000B0B71">
      <w:pPr>
        <w:spacing w:before="120"/>
        <w:ind w:firstLine="708"/>
        <w:jc w:val="both"/>
      </w:pPr>
      <w:r>
        <w:t xml:space="preserve">В ответ на Ваш запрос сообщаю, что стоимость аренды оборудования для предоставления Вашей услуги на 10 объектах составит </w:t>
      </w:r>
      <w:r w:rsidR="00211ECA" w:rsidRPr="00211ECA">
        <w:t xml:space="preserve"> </w:t>
      </w:r>
      <w:r>
        <w:t>тыс. рублей в месяц.</w:t>
      </w:r>
    </w:p>
    <w:p w:rsidR="000B0B71" w:rsidRDefault="000B0B71" w:rsidP="000B0B71">
      <w:pPr>
        <w:spacing w:before="120"/>
        <w:ind w:firstLine="708"/>
        <w:jc w:val="both"/>
      </w:pPr>
      <w:r>
        <w:t xml:space="preserve">Арендуемая конфигурация включает в себя следующее:</w:t>
      </w:r>
    </w:p>
    <w:p w:rsidR="00A91574" w:rsidRDefault="000B0B71" w:rsidP="000B0B71">
      <w:pPr>
        <w:spacing w:before="120"/>
        <w:ind w:firstLine="708"/>
        <w:jc w:val="both"/>
      </w:pPr>
      <w:r>
        <w:t xml:space="preserve"> </w:t>
      </w:r>
      <w:r w:rsidR="00211ECA" w:rsidRPr="00211ECA">
        <w:t xml:space="preserve">12</w:t>
      </w:r>
      <w:r w:rsidR="00A91574">
        <w:t xml:space="preserve"> ядр</w:t>
      </w:r>
      <w:r w:rsidR="00994DB7">
        <w:t xml:space="preserve">а</w:t>
      </w:r>
      <w:r>
        <w:t xml:space="preserve">, </w:t>
      </w:r>
      <w:r w:rsidR="00211ECA" w:rsidRPr="00211ECA">
        <w:t xml:space="preserve">12 </w:t>
      </w:r>
      <w:r w:rsidR="00A91574">
        <w:t xml:space="preserve">ГБ ОЗУ, </w:t>
      </w:r>
      <w:r w:rsidR="00211ECA" w:rsidRPr="00211ECA">
        <w:t xml:space="preserve">36 </w:t>
      </w:r>
      <w:r>
        <w:t xml:space="preserve">ТБ HDD </w:t>
      </w:r>
      <w:r w:rsidR="00A91574">
        <w:t xml:space="preserve">и </w:t>
      </w:r>
      <w:r w:rsidR="00A91574" w:rsidRPr="00A91574">
        <w:t xml:space="preserve">единая централизованная платформа для мониторинга и управления </w:t>
      </w:r>
      <w:r w:rsidR="00A91574">
        <w:t xml:space="preserve">серверами </w:t>
      </w:r>
    </w:p>
    <w:p w:rsidR="002B2562" w:rsidRDefault="000B0B71" w:rsidP="000B0B71">
      <w:pPr>
        <w:spacing w:before="120"/>
        <w:ind w:firstLine="708"/>
        <w:jc w:val="both"/>
      </w:pPr>
      <w:r>
        <w:t>Каналы связи до серверов шириной 100Мб входят в стоимость, скорость можем увеличить до 1G или до 10G.</w:t>
      </w:r>
    </w:p>
    <w:p w:rsidR="0073694E" w:rsidRDefault="00CB4D2D" w:rsidP="00D35555">
      <w:pPr>
        <w:spacing w:before="120"/>
        <w:jc w:val="both"/>
      </w:pPr>
      <w:r>
        <w:tab/>
        <w:t>В течение тестового периода возможно предоставление дополнительной скидки.</w:t>
      </w:r>
    </w:p>
    <w:p w:rsidR="002B670B" w:rsidRDefault="003D6BA6" w:rsidP="00D35555">
      <w:pPr>
        <w:spacing w:before="120"/>
        <w:jc w:val="both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7.9pt;margin-top:5.95pt;width:206.95pt;height:71.4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9434A6" w:rsidRDefault="009434A6" w:rsidP="009434A6">
                  <w:pPr>
                    <w:jc w:val="right"/>
                  </w:pPr>
                  <w:r w:rsidRPr="009434A6">
                    <w:rPr>
                      <w:noProof/>
                    </w:rPr>
                    <w:drawing>
                      <wp:inline distT="0" distB="0" distL="0" distR="0">
                        <wp:extent cx="1487148" cy="816277"/>
                        <wp:effectExtent l="19050" t="0" r="0" b="0"/>
                        <wp:docPr id="2" name="Рисунок 1">
                          <a:extLst xmlns:a="http://schemas.openxmlformats.org/drawingml/2006/main">
                            <a:ext uri="{FF2B5EF4-FFF2-40B4-BE49-F238E27FC236}">
                              <a16:creationId xmlns="" xmlns:xdr="http://schemas.openxmlformats.org/drawingml/2006/spreadsheetDrawing" xmlns:a16="http://schemas.microsoft.com/office/drawing/2014/main" xmlns:lc="http://schemas.openxmlformats.org/drawingml/2006/lockedCanvas" id="{00000000-0008-0000-0200-000002000000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1">
                                  <a:extLst>
                                    <a:ext uri="{FF2B5EF4-FFF2-40B4-BE49-F238E27FC236}">
      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00000000-0008-0000-0200-000002000000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7148" cy="8162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F6FCD" w:rsidRDefault="000F6FCD" w:rsidP="002B670B">
      <w:pPr>
        <w:spacing w:line="240" w:lineRule="atLeast"/>
        <w:jc w:val="both"/>
      </w:pPr>
      <w:r>
        <w:t xml:space="preserve">Руководитель </w:t>
      </w:r>
    </w:p>
    <w:p w:rsidR="002B27DD" w:rsidRPr="00E21A34" w:rsidRDefault="000F6FCD" w:rsidP="002B670B">
      <w:pPr>
        <w:spacing w:line="240" w:lineRule="atLeast"/>
        <w:jc w:val="both"/>
      </w:pPr>
      <w:r>
        <w:t xml:space="preserve">коммерческого отдела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670B">
        <w:tab/>
      </w:r>
      <w:r>
        <w:tab/>
      </w:r>
      <w:r>
        <w:tab/>
      </w:r>
      <w:r w:rsidR="002B670B">
        <w:t>С.Д. Коржук</w:t>
      </w:r>
    </w:p>
    <w:p w:rsidR="00D540AF" w:rsidRPr="005F56C5" w:rsidRDefault="00D540AF" w:rsidP="00D35555"/>
    <w:sectPr w:rsidR="00D540AF" w:rsidRPr="005F56C5" w:rsidSect="00D540AF">
      <w:headerReference w:type="even" r:id="rId9"/>
      <w:headerReference w:type="first" r:id="rId10"/>
      <w:pgSz w:w="11906" w:h="16838" w:code="9"/>
      <w:pgMar w:top="851" w:right="707" w:bottom="0" w:left="851" w:header="0" w:footer="163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F6D" w:rsidRDefault="006F7F6D">
      <w:r>
        <w:separator/>
      </w:r>
    </w:p>
  </w:endnote>
  <w:endnote w:type="continuationSeparator" w:id="1">
    <w:p w:rsidR="006F7F6D" w:rsidRDefault="006F7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F6D" w:rsidRDefault="006F7F6D">
      <w:r>
        <w:separator/>
      </w:r>
    </w:p>
  </w:footnote>
  <w:footnote w:type="continuationSeparator" w:id="1">
    <w:p w:rsidR="006F7F6D" w:rsidRDefault="006F7F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F" w:rsidRDefault="003D6BA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46579" o:spid="_x0000_s207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CDN_blank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F" w:rsidRDefault="003D6BA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46578" o:spid="_x0000_s2077" type="#_x0000_t75" style="position:absolute;margin-left:-42.45pt;margin-top:-45.4pt;width:595.45pt;height:841.9pt;z-index:-251659264;mso-position-horizontal-relative:margin;mso-position-vertical-relative:margin" o:allowincell="f">
          <v:imagedata r:id="rId1" o:title="CDN_blank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078837C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708" w:hanging="708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1416" w:hanging="708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2124" w:hanging="708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2832" w:hanging="708"/>
      </w:pPr>
    </w:lvl>
  </w:abstractNum>
  <w:abstractNum w:abstractNumId="1">
    <w:nsid w:val="31622FA4"/>
    <w:multiLevelType w:val="hybridMultilevel"/>
    <w:tmpl w:val="EEE21DE0"/>
    <w:lvl w:ilvl="0" w:tplc="A208B73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CE605F5"/>
    <w:multiLevelType w:val="hybridMultilevel"/>
    <w:tmpl w:val="6DF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65CEA"/>
    <w:multiLevelType w:val="hybridMultilevel"/>
    <w:tmpl w:val="9FF608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attachedTemplate r:id="rId1"/>
  <w:stylePaneFormatFilter w:val="3F01"/>
  <w:defaultTabStop w:val="708"/>
  <w:drawingGridHorizontalSpacing w:val="181"/>
  <w:drawingGridVerticalSpacing w:val="181"/>
  <w:doNotUseMarginsForDrawingGridOrigin/>
  <w:drawingGridHorizontalOrigin w:val="357"/>
  <w:drawingGridVerticalOrigin w:val="851"/>
  <w:characterSpacingControl w:val="doNotCompress"/>
  <w:hdrShapeDefaults>
    <o:shapedefaults v:ext="edit" spidmax="14338">
      <o:colormru v:ext="edit" colors="#3434d9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C1EA4"/>
    <w:rsid w:val="000026A6"/>
    <w:rsid w:val="00003161"/>
    <w:rsid w:val="00033C83"/>
    <w:rsid w:val="000344F1"/>
    <w:rsid w:val="00034A46"/>
    <w:rsid w:val="00043D2E"/>
    <w:rsid w:val="00051076"/>
    <w:rsid w:val="000542A2"/>
    <w:rsid w:val="00064739"/>
    <w:rsid w:val="000847F4"/>
    <w:rsid w:val="00085B6B"/>
    <w:rsid w:val="000A07A2"/>
    <w:rsid w:val="000A24E3"/>
    <w:rsid w:val="000B0B71"/>
    <w:rsid w:val="000B7174"/>
    <w:rsid w:val="000C0450"/>
    <w:rsid w:val="000D022C"/>
    <w:rsid w:val="000D4ED9"/>
    <w:rsid w:val="000D5BD6"/>
    <w:rsid w:val="000F4A52"/>
    <w:rsid w:val="000F6FCD"/>
    <w:rsid w:val="000F7C0F"/>
    <w:rsid w:val="00103561"/>
    <w:rsid w:val="0012399A"/>
    <w:rsid w:val="00142335"/>
    <w:rsid w:val="0015433F"/>
    <w:rsid w:val="0016412A"/>
    <w:rsid w:val="00172E90"/>
    <w:rsid w:val="00174C83"/>
    <w:rsid w:val="001800C9"/>
    <w:rsid w:val="001846EB"/>
    <w:rsid w:val="0018584A"/>
    <w:rsid w:val="001A00CB"/>
    <w:rsid w:val="001D5011"/>
    <w:rsid w:val="001F3A36"/>
    <w:rsid w:val="00211ECA"/>
    <w:rsid w:val="002218AC"/>
    <w:rsid w:val="00246B7C"/>
    <w:rsid w:val="00263517"/>
    <w:rsid w:val="0026737B"/>
    <w:rsid w:val="00274003"/>
    <w:rsid w:val="00275690"/>
    <w:rsid w:val="00280FC2"/>
    <w:rsid w:val="002B2562"/>
    <w:rsid w:val="002B27DD"/>
    <w:rsid w:val="002B2BD5"/>
    <w:rsid w:val="002B670B"/>
    <w:rsid w:val="002B7990"/>
    <w:rsid w:val="002C0BF7"/>
    <w:rsid w:val="002D329D"/>
    <w:rsid w:val="002D33DE"/>
    <w:rsid w:val="002E190D"/>
    <w:rsid w:val="003011C4"/>
    <w:rsid w:val="0031789F"/>
    <w:rsid w:val="00333977"/>
    <w:rsid w:val="003465C3"/>
    <w:rsid w:val="0035204A"/>
    <w:rsid w:val="0035240D"/>
    <w:rsid w:val="0036410A"/>
    <w:rsid w:val="00366736"/>
    <w:rsid w:val="003708D2"/>
    <w:rsid w:val="0038581D"/>
    <w:rsid w:val="0038768D"/>
    <w:rsid w:val="003B75BD"/>
    <w:rsid w:val="003B7AE4"/>
    <w:rsid w:val="003D6BA6"/>
    <w:rsid w:val="003E45C5"/>
    <w:rsid w:val="003E4BDB"/>
    <w:rsid w:val="004014F9"/>
    <w:rsid w:val="0041565D"/>
    <w:rsid w:val="004214C5"/>
    <w:rsid w:val="004244DD"/>
    <w:rsid w:val="004265FC"/>
    <w:rsid w:val="00436F4F"/>
    <w:rsid w:val="00441EAC"/>
    <w:rsid w:val="00450995"/>
    <w:rsid w:val="00454F98"/>
    <w:rsid w:val="00465BFD"/>
    <w:rsid w:val="00493909"/>
    <w:rsid w:val="004965AB"/>
    <w:rsid w:val="004A3E69"/>
    <w:rsid w:val="004B671F"/>
    <w:rsid w:val="004C1DC6"/>
    <w:rsid w:val="004D0FF2"/>
    <w:rsid w:val="005015F5"/>
    <w:rsid w:val="0051409E"/>
    <w:rsid w:val="00517033"/>
    <w:rsid w:val="0053242B"/>
    <w:rsid w:val="00532FB6"/>
    <w:rsid w:val="00543606"/>
    <w:rsid w:val="0054471B"/>
    <w:rsid w:val="005502DF"/>
    <w:rsid w:val="005732B4"/>
    <w:rsid w:val="00587840"/>
    <w:rsid w:val="00592144"/>
    <w:rsid w:val="00594FAC"/>
    <w:rsid w:val="0059731E"/>
    <w:rsid w:val="005A091D"/>
    <w:rsid w:val="005B3C9F"/>
    <w:rsid w:val="005D0230"/>
    <w:rsid w:val="005D4C8B"/>
    <w:rsid w:val="005E3E93"/>
    <w:rsid w:val="005F1C6C"/>
    <w:rsid w:val="005F56C5"/>
    <w:rsid w:val="006163A9"/>
    <w:rsid w:val="00617185"/>
    <w:rsid w:val="00625338"/>
    <w:rsid w:val="0063124A"/>
    <w:rsid w:val="00641E5A"/>
    <w:rsid w:val="0066578A"/>
    <w:rsid w:val="00671288"/>
    <w:rsid w:val="006763D3"/>
    <w:rsid w:val="00682243"/>
    <w:rsid w:val="006833BE"/>
    <w:rsid w:val="00697C6A"/>
    <w:rsid w:val="006B3204"/>
    <w:rsid w:val="006B7F6B"/>
    <w:rsid w:val="006C081A"/>
    <w:rsid w:val="006C1EA4"/>
    <w:rsid w:val="006C7E58"/>
    <w:rsid w:val="006D1851"/>
    <w:rsid w:val="006D5BEC"/>
    <w:rsid w:val="006E0913"/>
    <w:rsid w:val="006E3DEA"/>
    <w:rsid w:val="006F7049"/>
    <w:rsid w:val="006F7F6D"/>
    <w:rsid w:val="00700819"/>
    <w:rsid w:val="00701323"/>
    <w:rsid w:val="00713ECF"/>
    <w:rsid w:val="00723EA4"/>
    <w:rsid w:val="00727B97"/>
    <w:rsid w:val="0073694E"/>
    <w:rsid w:val="00757CF6"/>
    <w:rsid w:val="00780221"/>
    <w:rsid w:val="007A02BF"/>
    <w:rsid w:val="007A55C5"/>
    <w:rsid w:val="007C0AF8"/>
    <w:rsid w:val="007C60F2"/>
    <w:rsid w:val="007D296E"/>
    <w:rsid w:val="007E3670"/>
    <w:rsid w:val="007E5F16"/>
    <w:rsid w:val="007E7073"/>
    <w:rsid w:val="007F0FC7"/>
    <w:rsid w:val="007F319E"/>
    <w:rsid w:val="0080484E"/>
    <w:rsid w:val="00811B1F"/>
    <w:rsid w:val="00813575"/>
    <w:rsid w:val="008164E3"/>
    <w:rsid w:val="008676E1"/>
    <w:rsid w:val="008700E9"/>
    <w:rsid w:val="0087044C"/>
    <w:rsid w:val="0087463D"/>
    <w:rsid w:val="008761F8"/>
    <w:rsid w:val="0088475F"/>
    <w:rsid w:val="008A1EFA"/>
    <w:rsid w:val="008A34AA"/>
    <w:rsid w:val="008C10ED"/>
    <w:rsid w:val="008C211D"/>
    <w:rsid w:val="008C3D60"/>
    <w:rsid w:val="008C47AC"/>
    <w:rsid w:val="008D3484"/>
    <w:rsid w:val="008D579E"/>
    <w:rsid w:val="008E29C3"/>
    <w:rsid w:val="008F17A7"/>
    <w:rsid w:val="008F291E"/>
    <w:rsid w:val="00925A4A"/>
    <w:rsid w:val="009434A6"/>
    <w:rsid w:val="0094490F"/>
    <w:rsid w:val="00952675"/>
    <w:rsid w:val="009923EF"/>
    <w:rsid w:val="009926F3"/>
    <w:rsid w:val="00994DB7"/>
    <w:rsid w:val="009A717F"/>
    <w:rsid w:val="009D56CF"/>
    <w:rsid w:val="00A06DF0"/>
    <w:rsid w:val="00A06E83"/>
    <w:rsid w:val="00A155AC"/>
    <w:rsid w:val="00A2708E"/>
    <w:rsid w:val="00A43D14"/>
    <w:rsid w:val="00A46696"/>
    <w:rsid w:val="00A552B9"/>
    <w:rsid w:val="00A66AB6"/>
    <w:rsid w:val="00A7253B"/>
    <w:rsid w:val="00A91574"/>
    <w:rsid w:val="00AB7B61"/>
    <w:rsid w:val="00AC20F2"/>
    <w:rsid w:val="00AC76B0"/>
    <w:rsid w:val="00AD2603"/>
    <w:rsid w:val="00AD43AE"/>
    <w:rsid w:val="00AF0148"/>
    <w:rsid w:val="00AF3706"/>
    <w:rsid w:val="00AF4DDD"/>
    <w:rsid w:val="00B13D78"/>
    <w:rsid w:val="00B15605"/>
    <w:rsid w:val="00B36075"/>
    <w:rsid w:val="00B406EA"/>
    <w:rsid w:val="00B40F46"/>
    <w:rsid w:val="00B50850"/>
    <w:rsid w:val="00B5624D"/>
    <w:rsid w:val="00B70F83"/>
    <w:rsid w:val="00B77756"/>
    <w:rsid w:val="00B82F7C"/>
    <w:rsid w:val="00B955EC"/>
    <w:rsid w:val="00BB4C24"/>
    <w:rsid w:val="00BC2F7C"/>
    <w:rsid w:val="00BD6923"/>
    <w:rsid w:val="00BE6E8D"/>
    <w:rsid w:val="00BF1210"/>
    <w:rsid w:val="00BF4472"/>
    <w:rsid w:val="00C009BD"/>
    <w:rsid w:val="00C02BAF"/>
    <w:rsid w:val="00C051CA"/>
    <w:rsid w:val="00C06EC3"/>
    <w:rsid w:val="00C0713D"/>
    <w:rsid w:val="00C12752"/>
    <w:rsid w:val="00C41228"/>
    <w:rsid w:val="00C541B8"/>
    <w:rsid w:val="00C612E2"/>
    <w:rsid w:val="00C615C9"/>
    <w:rsid w:val="00C6385B"/>
    <w:rsid w:val="00C70C58"/>
    <w:rsid w:val="00C8746D"/>
    <w:rsid w:val="00CB3498"/>
    <w:rsid w:val="00CB4D2D"/>
    <w:rsid w:val="00CC464C"/>
    <w:rsid w:val="00CE7E97"/>
    <w:rsid w:val="00D11205"/>
    <w:rsid w:val="00D27AC5"/>
    <w:rsid w:val="00D35555"/>
    <w:rsid w:val="00D43515"/>
    <w:rsid w:val="00D44CD9"/>
    <w:rsid w:val="00D4733B"/>
    <w:rsid w:val="00D50455"/>
    <w:rsid w:val="00D540AF"/>
    <w:rsid w:val="00D66873"/>
    <w:rsid w:val="00D70E07"/>
    <w:rsid w:val="00D77BAF"/>
    <w:rsid w:val="00D86434"/>
    <w:rsid w:val="00D872EE"/>
    <w:rsid w:val="00DB128F"/>
    <w:rsid w:val="00DB32D3"/>
    <w:rsid w:val="00DD1B86"/>
    <w:rsid w:val="00DD1C23"/>
    <w:rsid w:val="00DD45F4"/>
    <w:rsid w:val="00E126B1"/>
    <w:rsid w:val="00E21A34"/>
    <w:rsid w:val="00E41A4C"/>
    <w:rsid w:val="00E43303"/>
    <w:rsid w:val="00E610FC"/>
    <w:rsid w:val="00E761D8"/>
    <w:rsid w:val="00E9166D"/>
    <w:rsid w:val="00E93290"/>
    <w:rsid w:val="00EB1323"/>
    <w:rsid w:val="00EB48A3"/>
    <w:rsid w:val="00EE02BA"/>
    <w:rsid w:val="00EE40EC"/>
    <w:rsid w:val="00EF4E3A"/>
    <w:rsid w:val="00F028C1"/>
    <w:rsid w:val="00F06F18"/>
    <w:rsid w:val="00F105C3"/>
    <w:rsid w:val="00F10FAF"/>
    <w:rsid w:val="00F117AA"/>
    <w:rsid w:val="00F176BD"/>
    <w:rsid w:val="00F60D9F"/>
    <w:rsid w:val="00F77231"/>
    <w:rsid w:val="00F85335"/>
    <w:rsid w:val="00F92602"/>
    <w:rsid w:val="00FB7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ru v:ext="edit" colors="#3434d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7B97"/>
    <w:rPr>
      <w:sz w:val="28"/>
      <w:szCs w:val="28"/>
    </w:rPr>
  </w:style>
  <w:style w:type="paragraph" w:styleId="1">
    <w:name w:val="heading 1"/>
    <w:basedOn w:val="a"/>
    <w:link w:val="10"/>
    <w:qFormat/>
    <w:rsid w:val="003708D2"/>
    <w:pPr>
      <w:keepNext/>
      <w:numPr>
        <w:numId w:val="2"/>
      </w:numPr>
      <w:spacing w:line="480" w:lineRule="auto"/>
      <w:ind w:firstLine="720"/>
      <w:outlineLvl w:val="0"/>
    </w:pPr>
    <w:rPr>
      <w:b/>
      <w:kern w:val="28"/>
      <w:sz w:val="26"/>
      <w:szCs w:val="20"/>
    </w:rPr>
  </w:style>
  <w:style w:type="paragraph" w:styleId="2">
    <w:name w:val="heading 2"/>
    <w:basedOn w:val="a"/>
    <w:link w:val="20"/>
    <w:qFormat/>
    <w:rsid w:val="003708D2"/>
    <w:pPr>
      <w:numPr>
        <w:ilvl w:val="1"/>
        <w:numId w:val="2"/>
      </w:numPr>
      <w:spacing w:line="360" w:lineRule="auto"/>
      <w:ind w:firstLine="720"/>
      <w:jc w:val="both"/>
      <w:outlineLvl w:val="1"/>
    </w:pPr>
    <w:rPr>
      <w:sz w:val="26"/>
      <w:szCs w:val="20"/>
    </w:rPr>
  </w:style>
  <w:style w:type="paragraph" w:styleId="3">
    <w:name w:val="heading 3"/>
    <w:basedOn w:val="a"/>
    <w:link w:val="30"/>
    <w:qFormat/>
    <w:rsid w:val="003708D2"/>
    <w:pPr>
      <w:numPr>
        <w:ilvl w:val="2"/>
        <w:numId w:val="2"/>
      </w:numPr>
      <w:spacing w:line="360" w:lineRule="auto"/>
      <w:jc w:val="both"/>
      <w:outlineLvl w:val="2"/>
    </w:pPr>
    <w:rPr>
      <w:sz w:val="26"/>
      <w:szCs w:val="20"/>
    </w:rPr>
  </w:style>
  <w:style w:type="paragraph" w:styleId="4">
    <w:name w:val="heading 4"/>
    <w:basedOn w:val="3"/>
    <w:link w:val="40"/>
    <w:qFormat/>
    <w:rsid w:val="003708D2"/>
    <w:pPr>
      <w:numPr>
        <w:ilvl w:val="3"/>
      </w:numPr>
      <w:tabs>
        <w:tab w:val="clear" w:pos="720"/>
        <w:tab w:val="num" w:pos="360"/>
        <w:tab w:val="num" w:pos="1701"/>
      </w:tabs>
      <w:ind w:firstLine="720"/>
      <w:outlineLvl w:val="3"/>
    </w:pPr>
  </w:style>
  <w:style w:type="paragraph" w:styleId="5">
    <w:name w:val="heading 5"/>
    <w:basedOn w:val="a"/>
    <w:next w:val="a"/>
    <w:link w:val="50"/>
    <w:qFormat/>
    <w:rsid w:val="003708D2"/>
    <w:pPr>
      <w:numPr>
        <w:ilvl w:val="4"/>
        <w:numId w:val="2"/>
      </w:numPr>
      <w:spacing w:line="360" w:lineRule="auto"/>
      <w:ind w:firstLine="720"/>
      <w:jc w:val="both"/>
      <w:outlineLvl w:val="4"/>
    </w:pPr>
    <w:rPr>
      <w:sz w:val="26"/>
      <w:szCs w:val="20"/>
    </w:rPr>
  </w:style>
  <w:style w:type="paragraph" w:styleId="6">
    <w:name w:val="heading 6"/>
    <w:basedOn w:val="a"/>
    <w:next w:val="a"/>
    <w:link w:val="60"/>
    <w:qFormat/>
    <w:rsid w:val="003708D2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Arial" w:hAnsi="Arial"/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3708D2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3708D2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3708D2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 Знак Знак"/>
    <w:basedOn w:val="a"/>
    <w:link w:val="a4"/>
    <w:rsid w:val="00727B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27B97"/>
    <w:pPr>
      <w:tabs>
        <w:tab w:val="center" w:pos="4677"/>
        <w:tab w:val="right" w:pos="9355"/>
      </w:tabs>
    </w:pPr>
  </w:style>
  <w:style w:type="character" w:styleId="a6">
    <w:name w:val="Hyperlink"/>
    <w:rsid w:val="00727B97"/>
    <w:rPr>
      <w:color w:val="0000FF"/>
      <w:u w:val="single"/>
    </w:rPr>
  </w:style>
  <w:style w:type="paragraph" w:styleId="a7">
    <w:name w:val="Body Text Indent"/>
    <w:basedOn w:val="a"/>
    <w:rsid w:val="00727B97"/>
    <w:pPr>
      <w:ind w:firstLine="709"/>
      <w:jc w:val="both"/>
    </w:pPr>
    <w:rPr>
      <w:rFonts w:ascii="Arial" w:hAnsi="Arial"/>
      <w:szCs w:val="20"/>
    </w:rPr>
  </w:style>
  <w:style w:type="paragraph" w:styleId="a8">
    <w:name w:val="Body Text"/>
    <w:basedOn w:val="a"/>
    <w:link w:val="a9"/>
    <w:rsid w:val="00727B97"/>
  </w:style>
  <w:style w:type="table" w:styleId="aa">
    <w:name w:val="Table Grid"/>
    <w:basedOn w:val="a1"/>
    <w:rsid w:val="00B82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semiHidden/>
    <w:rsid w:val="0094490F"/>
    <w:rPr>
      <w:rFonts w:ascii="Tahoma" w:hAnsi="Tahoma" w:cs="Tahoma"/>
      <w:sz w:val="16"/>
      <w:szCs w:val="16"/>
    </w:rPr>
  </w:style>
  <w:style w:type="paragraph" w:styleId="HTML">
    <w:name w:val="HTML Address"/>
    <w:basedOn w:val="a"/>
    <w:link w:val="HTML0"/>
    <w:uiPriority w:val="99"/>
    <w:unhideWhenUsed/>
    <w:rsid w:val="00A43D14"/>
    <w:rPr>
      <w:i/>
      <w:iCs/>
      <w:sz w:val="24"/>
      <w:szCs w:val="24"/>
    </w:rPr>
  </w:style>
  <w:style w:type="character" w:customStyle="1" w:styleId="HTML0">
    <w:name w:val="Адрес HTML Знак"/>
    <w:link w:val="HTML"/>
    <w:uiPriority w:val="99"/>
    <w:rsid w:val="00A43D14"/>
    <w:rPr>
      <w:i/>
      <w:iCs/>
      <w:sz w:val="24"/>
      <w:szCs w:val="24"/>
    </w:rPr>
  </w:style>
  <w:style w:type="character" w:customStyle="1" w:styleId="a4">
    <w:name w:val="Верхний колонтитул Знак"/>
    <w:aliases w:val=" Знак Знак Знак"/>
    <w:link w:val="a3"/>
    <w:uiPriority w:val="99"/>
    <w:rsid w:val="004C1DC6"/>
    <w:rPr>
      <w:sz w:val="28"/>
      <w:szCs w:val="28"/>
    </w:rPr>
  </w:style>
  <w:style w:type="character" w:customStyle="1" w:styleId="a9">
    <w:name w:val="Основной текст Знак"/>
    <w:link w:val="a8"/>
    <w:rsid w:val="003011C4"/>
    <w:rPr>
      <w:sz w:val="28"/>
      <w:szCs w:val="28"/>
    </w:rPr>
  </w:style>
  <w:style w:type="character" w:customStyle="1" w:styleId="10">
    <w:name w:val="Заголовок 1 Знак"/>
    <w:link w:val="1"/>
    <w:rsid w:val="003708D2"/>
    <w:rPr>
      <w:b/>
      <w:kern w:val="28"/>
      <w:sz w:val="26"/>
    </w:rPr>
  </w:style>
  <w:style w:type="character" w:customStyle="1" w:styleId="20">
    <w:name w:val="Заголовок 2 Знак"/>
    <w:link w:val="2"/>
    <w:rsid w:val="003708D2"/>
    <w:rPr>
      <w:sz w:val="26"/>
    </w:rPr>
  </w:style>
  <w:style w:type="character" w:customStyle="1" w:styleId="30">
    <w:name w:val="Заголовок 3 Знак"/>
    <w:link w:val="3"/>
    <w:rsid w:val="003708D2"/>
    <w:rPr>
      <w:sz w:val="26"/>
    </w:rPr>
  </w:style>
  <w:style w:type="character" w:customStyle="1" w:styleId="40">
    <w:name w:val="Заголовок 4 Знак"/>
    <w:link w:val="4"/>
    <w:rsid w:val="003708D2"/>
    <w:rPr>
      <w:sz w:val="26"/>
    </w:rPr>
  </w:style>
  <w:style w:type="character" w:customStyle="1" w:styleId="50">
    <w:name w:val="Заголовок 5 Знак"/>
    <w:link w:val="5"/>
    <w:rsid w:val="003708D2"/>
    <w:rPr>
      <w:sz w:val="26"/>
    </w:rPr>
  </w:style>
  <w:style w:type="character" w:customStyle="1" w:styleId="60">
    <w:name w:val="Заголовок 6 Знак"/>
    <w:link w:val="6"/>
    <w:rsid w:val="003708D2"/>
    <w:rPr>
      <w:rFonts w:ascii="Arial" w:hAnsi="Arial"/>
      <w:i/>
      <w:sz w:val="22"/>
    </w:rPr>
  </w:style>
  <w:style w:type="character" w:customStyle="1" w:styleId="70">
    <w:name w:val="Заголовок 7 Знак"/>
    <w:link w:val="7"/>
    <w:rsid w:val="003708D2"/>
    <w:rPr>
      <w:rFonts w:ascii="Arial" w:hAnsi="Arial"/>
    </w:rPr>
  </w:style>
  <w:style w:type="character" w:customStyle="1" w:styleId="80">
    <w:name w:val="Заголовок 8 Знак"/>
    <w:link w:val="8"/>
    <w:rsid w:val="003708D2"/>
    <w:rPr>
      <w:rFonts w:ascii="Arial" w:hAnsi="Arial"/>
      <w:i/>
    </w:rPr>
  </w:style>
  <w:style w:type="character" w:customStyle="1" w:styleId="90">
    <w:name w:val="Заголовок 9 Знак"/>
    <w:link w:val="9"/>
    <w:rsid w:val="003708D2"/>
    <w:rPr>
      <w:rFonts w:ascii="Arial" w:hAnsi="Arial"/>
      <w:i/>
      <w:sz w:val="18"/>
    </w:rPr>
  </w:style>
  <w:style w:type="paragraph" w:styleId="ac">
    <w:name w:val="endnote text"/>
    <w:basedOn w:val="a"/>
    <w:link w:val="ad"/>
    <w:rsid w:val="007C0AF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rsid w:val="007C0AF8"/>
  </w:style>
  <w:style w:type="character" w:styleId="ae">
    <w:name w:val="endnote reference"/>
    <w:rsid w:val="007C0AF8"/>
    <w:rPr>
      <w:vertAlign w:val="superscript"/>
    </w:rPr>
  </w:style>
  <w:style w:type="paragraph" w:styleId="af">
    <w:name w:val="List Paragraph"/>
    <w:basedOn w:val="a"/>
    <w:uiPriority w:val="34"/>
    <w:qFormat/>
    <w:rsid w:val="005F56C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7B97"/>
    <w:rPr>
      <w:sz w:val="28"/>
      <w:szCs w:val="28"/>
    </w:rPr>
  </w:style>
  <w:style w:type="paragraph" w:styleId="1">
    <w:name w:val="heading 1"/>
    <w:basedOn w:val="a"/>
    <w:link w:val="10"/>
    <w:qFormat/>
    <w:rsid w:val="003708D2"/>
    <w:pPr>
      <w:keepNext/>
      <w:numPr>
        <w:numId w:val="2"/>
      </w:numPr>
      <w:spacing w:line="480" w:lineRule="auto"/>
      <w:ind w:firstLine="720"/>
      <w:outlineLvl w:val="0"/>
    </w:pPr>
    <w:rPr>
      <w:b/>
      <w:kern w:val="28"/>
      <w:sz w:val="26"/>
      <w:szCs w:val="20"/>
    </w:rPr>
  </w:style>
  <w:style w:type="paragraph" w:styleId="2">
    <w:name w:val="heading 2"/>
    <w:basedOn w:val="a"/>
    <w:link w:val="20"/>
    <w:qFormat/>
    <w:rsid w:val="003708D2"/>
    <w:pPr>
      <w:numPr>
        <w:ilvl w:val="1"/>
        <w:numId w:val="2"/>
      </w:numPr>
      <w:spacing w:line="360" w:lineRule="auto"/>
      <w:ind w:firstLine="720"/>
      <w:jc w:val="both"/>
      <w:outlineLvl w:val="1"/>
    </w:pPr>
    <w:rPr>
      <w:sz w:val="26"/>
      <w:szCs w:val="20"/>
    </w:rPr>
  </w:style>
  <w:style w:type="paragraph" w:styleId="3">
    <w:name w:val="heading 3"/>
    <w:basedOn w:val="a"/>
    <w:link w:val="30"/>
    <w:qFormat/>
    <w:rsid w:val="003708D2"/>
    <w:pPr>
      <w:numPr>
        <w:ilvl w:val="2"/>
        <w:numId w:val="2"/>
      </w:numPr>
      <w:spacing w:line="360" w:lineRule="auto"/>
      <w:jc w:val="both"/>
      <w:outlineLvl w:val="2"/>
    </w:pPr>
    <w:rPr>
      <w:sz w:val="26"/>
      <w:szCs w:val="20"/>
    </w:rPr>
  </w:style>
  <w:style w:type="paragraph" w:styleId="4">
    <w:name w:val="heading 4"/>
    <w:basedOn w:val="3"/>
    <w:link w:val="40"/>
    <w:qFormat/>
    <w:rsid w:val="003708D2"/>
    <w:pPr>
      <w:numPr>
        <w:ilvl w:val="3"/>
      </w:numPr>
      <w:tabs>
        <w:tab w:val="clear" w:pos="720"/>
        <w:tab w:val="num" w:pos="360"/>
        <w:tab w:val="num" w:pos="1701"/>
      </w:tabs>
      <w:ind w:firstLine="720"/>
      <w:outlineLvl w:val="3"/>
    </w:pPr>
  </w:style>
  <w:style w:type="paragraph" w:styleId="5">
    <w:name w:val="heading 5"/>
    <w:basedOn w:val="a"/>
    <w:next w:val="a"/>
    <w:link w:val="50"/>
    <w:qFormat/>
    <w:rsid w:val="003708D2"/>
    <w:pPr>
      <w:numPr>
        <w:ilvl w:val="4"/>
        <w:numId w:val="2"/>
      </w:numPr>
      <w:spacing w:line="360" w:lineRule="auto"/>
      <w:ind w:firstLine="720"/>
      <w:jc w:val="both"/>
      <w:outlineLvl w:val="4"/>
    </w:pPr>
    <w:rPr>
      <w:sz w:val="26"/>
      <w:szCs w:val="20"/>
    </w:rPr>
  </w:style>
  <w:style w:type="paragraph" w:styleId="6">
    <w:name w:val="heading 6"/>
    <w:basedOn w:val="a"/>
    <w:next w:val="a"/>
    <w:link w:val="60"/>
    <w:qFormat/>
    <w:rsid w:val="003708D2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Arial" w:hAnsi="Arial"/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3708D2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3708D2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3708D2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 Знак Знак"/>
    <w:basedOn w:val="a"/>
    <w:link w:val="a4"/>
    <w:rsid w:val="00727B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27B97"/>
    <w:pPr>
      <w:tabs>
        <w:tab w:val="center" w:pos="4677"/>
        <w:tab w:val="right" w:pos="9355"/>
      </w:tabs>
    </w:pPr>
  </w:style>
  <w:style w:type="character" w:styleId="a6">
    <w:name w:val="Hyperlink"/>
    <w:rsid w:val="00727B97"/>
    <w:rPr>
      <w:color w:val="0000FF"/>
      <w:u w:val="single"/>
    </w:rPr>
  </w:style>
  <w:style w:type="paragraph" w:styleId="a7">
    <w:name w:val="Body Text Indent"/>
    <w:basedOn w:val="a"/>
    <w:rsid w:val="00727B97"/>
    <w:pPr>
      <w:ind w:firstLine="709"/>
      <w:jc w:val="both"/>
    </w:pPr>
    <w:rPr>
      <w:rFonts w:ascii="Arial" w:hAnsi="Arial"/>
      <w:szCs w:val="20"/>
    </w:rPr>
  </w:style>
  <w:style w:type="paragraph" w:styleId="a8">
    <w:name w:val="Body Text"/>
    <w:basedOn w:val="a"/>
    <w:link w:val="a9"/>
    <w:rsid w:val="00727B97"/>
  </w:style>
  <w:style w:type="table" w:styleId="aa">
    <w:name w:val="Table Grid"/>
    <w:basedOn w:val="a1"/>
    <w:rsid w:val="00B82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semiHidden/>
    <w:rsid w:val="0094490F"/>
    <w:rPr>
      <w:rFonts w:ascii="Tahoma" w:hAnsi="Tahoma" w:cs="Tahoma"/>
      <w:sz w:val="16"/>
      <w:szCs w:val="16"/>
    </w:rPr>
  </w:style>
  <w:style w:type="paragraph" w:styleId="HTML">
    <w:name w:val="HTML Address"/>
    <w:basedOn w:val="a"/>
    <w:link w:val="HTML0"/>
    <w:uiPriority w:val="99"/>
    <w:unhideWhenUsed/>
    <w:rsid w:val="00A43D14"/>
    <w:rPr>
      <w:i/>
      <w:iCs/>
      <w:sz w:val="24"/>
      <w:szCs w:val="24"/>
    </w:rPr>
  </w:style>
  <w:style w:type="character" w:customStyle="1" w:styleId="HTML0">
    <w:name w:val="Адрес HTML Знак"/>
    <w:link w:val="HTML"/>
    <w:uiPriority w:val="99"/>
    <w:rsid w:val="00A43D14"/>
    <w:rPr>
      <w:i/>
      <w:iCs/>
      <w:sz w:val="24"/>
      <w:szCs w:val="24"/>
    </w:rPr>
  </w:style>
  <w:style w:type="character" w:customStyle="1" w:styleId="a4">
    <w:name w:val="Верхний колонтитул Знак"/>
    <w:aliases w:val=" Знак Знак Знак"/>
    <w:link w:val="a3"/>
    <w:uiPriority w:val="99"/>
    <w:rsid w:val="004C1DC6"/>
    <w:rPr>
      <w:sz w:val="28"/>
      <w:szCs w:val="28"/>
    </w:rPr>
  </w:style>
  <w:style w:type="character" w:customStyle="1" w:styleId="a9">
    <w:name w:val="Основной текст Знак"/>
    <w:link w:val="a8"/>
    <w:rsid w:val="003011C4"/>
    <w:rPr>
      <w:sz w:val="28"/>
      <w:szCs w:val="28"/>
    </w:rPr>
  </w:style>
  <w:style w:type="character" w:customStyle="1" w:styleId="10">
    <w:name w:val="Заголовок 1 Знак"/>
    <w:link w:val="1"/>
    <w:rsid w:val="003708D2"/>
    <w:rPr>
      <w:b/>
      <w:kern w:val="28"/>
      <w:sz w:val="26"/>
    </w:rPr>
  </w:style>
  <w:style w:type="character" w:customStyle="1" w:styleId="20">
    <w:name w:val="Заголовок 2 Знак"/>
    <w:link w:val="2"/>
    <w:rsid w:val="003708D2"/>
    <w:rPr>
      <w:sz w:val="26"/>
    </w:rPr>
  </w:style>
  <w:style w:type="character" w:customStyle="1" w:styleId="30">
    <w:name w:val="Заголовок 3 Знак"/>
    <w:link w:val="3"/>
    <w:rsid w:val="003708D2"/>
    <w:rPr>
      <w:sz w:val="26"/>
    </w:rPr>
  </w:style>
  <w:style w:type="character" w:customStyle="1" w:styleId="40">
    <w:name w:val="Заголовок 4 Знак"/>
    <w:link w:val="4"/>
    <w:rsid w:val="003708D2"/>
    <w:rPr>
      <w:sz w:val="26"/>
    </w:rPr>
  </w:style>
  <w:style w:type="character" w:customStyle="1" w:styleId="50">
    <w:name w:val="Заголовок 5 Знак"/>
    <w:link w:val="5"/>
    <w:rsid w:val="003708D2"/>
    <w:rPr>
      <w:sz w:val="26"/>
    </w:rPr>
  </w:style>
  <w:style w:type="character" w:customStyle="1" w:styleId="60">
    <w:name w:val="Заголовок 6 Знак"/>
    <w:link w:val="6"/>
    <w:rsid w:val="003708D2"/>
    <w:rPr>
      <w:rFonts w:ascii="Arial" w:hAnsi="Arial"/>
      <w:i/>
      <w:sz w:val="22"/>
    </w:rPr>
  </w:style>
  <w:style w:type="character" w:customStyle="1" w:styleId="70">
    <w:name w:val="Заголовок 7 Знак"/>
    <w:link w:val="7"/>
    <w:rsid w:val="003708D2"/>
    <w:rPr>
      <w:rFonts w:ascii="Arial" w:hAnsi="Arial"/>
    </w:rPr>
  </w:style>
  <w:style w:type="character" w:customStyle="1" w:styleId="80">
    <w:name w:val="Заголовок 8 Знак"/>
    <w:link w:val="8"/>
    <w:rsid w:val="003708D2"/>
    <w:rPr>
      <w:rFonts w:ascii="Arial" w:hAnsi="Arial"/>
      <w:i/>
    </w:rPr>
  </w:style>
  <w:style w:type="character" w:customStyle="1" w:styleId="90">
    <w:name w:val="Заголовок 9 Знак"/>
    <w:link w:val="9"/>
    <w:rsid w:val="003708D2"/>
    <w:rPr>
      <w:rFonts w:ascii="Arial" w:hAnsi="Arial"/>
      <w:i/>
      <w:sz w:val="18"/>
    </w:rPr>
  </w:style>
  <w:style w:type="paragraph" w:styleId="ac">
    <w:name w:val="endnote text"/>
    <w:basedOn w:val="a"/>
    <w:link w:val="ad"/>
    <w:rsid w:val="007C0AF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rsid w:val="007C0AF8"/>
  </w:style>
  <w:style w:type="character" w:styleId="ae">
    <w:name w:val="endnote reference"/>
    <w:rsid w:val="007C0AF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Vchikarin\Application%20Data\Microsoft\&#1064;&#1072;&#1073;&#1083;&#1086;&#1085;&#1099;\&#1055;&#1080;&#1089;&#1100;&#1084;&#108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0B793-F3EF-4AF8-AE75-A8F4BFAF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Письмо.dot</Template>
  <TotalTime>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</vt:lpstr>
    </vt:vector>
  </TitlesOfParts>
  <Company>НПЦ "ДИНАМИКА"</Company>
  <LinksUpToDate>false</LinksUpToDate>
  <CharactersWithSpaces>676</CharactersWithSpaces>
  <SharedDoc>false</SharedDoc>
  <HLinks>
    <vt:vector size="12" baseType="variant">
      <vt:variant>
        <vt:i4>7602208</vt:i4>
      </vt:variant>
      <vt:variant>
        <vt:i4>3</vt:i4>
      </vt:variant>
      <vt:variant>
        <vt:i4>0</vt:i4>
      </vt:variant>
      <vt:variant>
        <vt:i4>5</vt:i4>
      </vt:variant>
      <vt:variant>
        <vt:lpwstr>http://www.dynamics.ru/</vt:lpwstr>
      </vt:variant>
      <vt:variant>
        <vt:lpwstr/>
      </vt:variant>
      <vt:variant>
        <vt:i4>5308539</vt:i4>
      </vt:variant>
      <vt:variant>
        <vt:i4>0</vt:i4>
      </vt:variant>
      <vt:variant>
        <vt:i4>0</vt:i4>
      </vt:variant>
      <vt:variant>
        <vt:i4>5</vt:i4>
      </vt:variant>
      <vt:variant>
        <vt:lpwstr>mailto:post@dynamics.ru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</dc:title>
  <dc:creator>Чикарин Владимир Александрович</dc:creator>
  <cp:lastModifiedBy>Zverdvd.org</cp:lastModifiedBy>
  <cp:revision>6</cp:revision>
  <cp:lastPrinted>2020-05-15T09:39:00Z</cp:lastPrinted>
  <dcterms:created xsi:type="dcterms:W3CDTF">2020-06-01T13:12:00Z</dcterms:created>
  <dcterms:modified xsi:type="dcterms:W3CDTF">2020-08-19T04:36:00Z</dcterms:modified>
</cp:coreProperties>
</file>