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6A32" w14:textId="77777777" w:rsidR="002B27DD" w:rsidRDefault="002B27DD">
      <w:pPr>
        <w:rPr>
          <w:lang w:val="en-US"/>
        </w:rPr>
      </w:pPr>
    </w:p>
    <w:p w14:paraId="6F4AE23E" w14:textId="7E8F4D6A" w:rsidR="00D540AF" w:rsidRPr="00436F4F" w:rsidRDefault="005A61A6" w:rsidP="005A61A6">
      <w:pPr>
        <w:tabs>
          <w:tab w:val="left" w:pos="810"/>
          <w:tab w:val="left" w:pos="17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D65BD0" w14:textId="77777777" w:rsidR="002B27DD" w:rsidRPr="003E4BDB" w:rsidRDefault="002B27DD" w:rsidP="003E4BDB">
      <w:pPr>
        <w:spacing w:before="120"/>
        <w:jc w:val="both"/>
      </w:pPr>
    </w:p>
    <w:p w14:paraId="088CF4A3" w14:textId="77777777"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4181"/>
      </w:tblGrid>
      <w:tr w:rsidR="003E4BDB" w14:paraId="675F43A3" w14:textId="77777777" w:rsidTr="003E4BDB">
        <w:tc>
          <w:tcPr>
            <w:tcW w:w="2791" w:type="pct"/>
          </w:tcPr>
          <w:p w14:paraId="2291BBED" w14:textId="77777777"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proofErr w:type="gramStart"/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proofErr w:type="gramEnd"/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14:paraId="4BE33B1A" w14:textId="77777777" w:rsidR="003E4BDB" w:rsidRDefault="003E4BDB" w:rsidP="002B27DD">
            <w:pPr>
              <w:spacing w:before="120"/>
              <w:jc w:val="both"/>
            </w:pPr>
          </w:p>
        </w:tc>
      </w:tr>
    </w:tbl>
    <w:p w14:paraId="4CB2B355" w14:textId="77777777" w:rsidR="00F028C1" w:rsidRDefault="00F028C1" w:rsidP="00F028C1">
      <w:pPr>
        <w:jc w:val="right"/>
        <w:rPr>
          <w:iCs/>
          <w:sz w:val="24"/>
          <w:szCs w:val="24"/>
        </w:rPr>
      </w:pPr>
    </w:p>
    <w:p w14:paraId="7E96AC07" w14:textId="77777777" w:rsidR="00F028C1" w:rsidRPr="00B13D78" w:rsidRDefault="00F028C1" w:rsidP="00F028C1">
      <w:pPr>
        <w:jc w:val="right"/>
        <w:rPr>
          <w:lang w:val="en-US"/>
        </w:rPr>
      </w:pPr>
      <w:r w:rsidRPr="0073694E">
        <w:t xml:space="preserve">Коммерческому </w:t>
      </w:r>
      <w:proofErr w:type="gramStart"/>
      <w:r w:rsidRPr="0073694E">
        <w:t>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>{</w:t>
      </w:r>
      <w:proofErr w:type="gramEnd"/>
      <w:r w:rsidR="00B13D78">
        <w:rPr>
          <w:lang w:val="en-US"/>
        </w:rPr>
        <w:t>{ company }}</w:t>
      </w:r>
      <w:bookmarkStart w:id="0" w:name="_GoBack"/>
      <w:bookmarkEnd w:id="0"/>
    </w:p>
    <w:p w14:paraId="755274D0" w14:textId="77777777" w:rsidR="005F56C5" w:rsidRPr="003B7AE4" w:rsidRDefault="003B7AE4" w:rsidP="00F028C1">
      <w:pPr>
        <w:jc w:val="right"/>
        <w:rPr>
          <w:lang w:val="en-US"/>
        </w:rPr>
      </w:pPr>
      <w:proofErr w:type="gramStart"/>
      <w:r>
        <w:rPr>
          <w:lang w:val="en-US"/>
        </w:rPr>
        <w:t>{{ director</w:t>
      </w:r>
      <w:proofErr w:type="gramEnd"/>
      <w:r>
        <w:rPr>
          <w:lang w:val="en-US"/>
        </w:rPr>
        <w:t xml:space="preserve"> }}</w:t>
      </w:r>
    </w:p>
    <w:p w14:paraId="77583B88" w14:textId="77777777" w:rsidR="00F028C1" w:rsidRDefault="00F028C1" w:rsidP="005F56C5">
      <w:pPr>
        <w:jc w:val="both"/>
        <w:rPr>
          <w:iCs/>
          <w:sz w:val="24"/>
          <w:szCs w:val="24"/>
        </w:rPr>
      </w:pPr>
    </w:p>
    <w:p w14:paraId="0EF0C6DF" w14:textId="77777777" w:rsidR="00F028C1" w:rsidRPr="000D3900" w:rsidRDefault="00D35555" w:rsidP="00D35555">
      <w:pPr>
        <w:spacing w:before="120"/>
        <w:jc w:val="center"/>
        <w:rPr>
          <w:lang w:val="en-US"/>
        </w:rPr>
      </w:pPr>
      <w:r>
        <w:t xml:space="preserve">Уважаемый </w:t>
      </w:r>
      <w:proofErr w:type="gramStart"/>
      <w:r w:rsidR="00211ECA">
        <w:rPr>
          <w:lang w:val="en-US"/>
        </w:rPr>
        <w:t>{{ name</w:t>
      </w:r>
      <w:proofErr w:type="gramEnd"/>
      <w:r w:rsidR="00211ECA">
        <w:rPr>
          <w:lang w:val="en-US"/>
        </w:rPr>
        <w:t xml:space="preserve"> }}</w:t>
      </w:r>
    </w:p>
    <w:p w14:paraId="460A133B" w14:textId="77777777"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proofErr w:type="gramStart"/>
      <w:r w:rsidR="00211ECA" w:rsidRPr="00211ECA">
        <w:t xml:space="preserve">{{ </w:t>
      </w:r>
      <w:r w:rsidR="00211ECA">
        <w:rPr>
          <w:lang w:val="en-US"/>
        </w:rPr>
        <w:t>price</w:t>
      </w:r>
      <w:proofErr w:type="gramEnd"/>
      <w:r w:rsidR="00211ECA" w:rsidRPr="00211ECA">
        <w:t xml:space="preserve"> }} </w:t>
      </w:r>
      <w:r>
        <w:t>тыс. рублей в месяц.</w:t>
      </w:r>
    </w:p>
    <w:p w14:paraId="0B909D72" w14:textId="77777777" w:rsidR="000B0B71" w:rsidRDefault="000B0B71" w:rsidP="000B0B71">
      <w:pPr>
        <w:spacing w:before="120"/>
        <w:ind w:firstLine="708"/>
        <w:jc w:val="both"/>
      </w:pPr>
      <w:r>
        <w:t>Арендуемая конфигурация включает в себя следующее:</w:t>
      </w:r>
    </w:p>
    <w:p w14:paraId="45F4DE2E" w14:textId="77777777" w:rsidR="00A91574" w:rsidRDefault="000B0B71" w:rsidP="000B0B71">
      <w:pPr>
        <w:spacing w:before="120"/>
        <w:ind w:firstLine="708"/>
        <w:jc w:val="both"/>
      </w:pPr>
      <w:r>
        <w:t xml:space="preserve"> </w:t>
      </w:r>
      <w:proofErr w:type="gramStart"/>
      <w:r w:rsidR="00211ECA" w:rsidRPr="00211ECA">
        <w:t xml:space="preserve">{{ </w:t>
      </w:r>
      <w:r w:rsidR="00211ECA">
        <w:rPr>
          <w:lang w:val="en-US"/>
        </w:rPr>
        <w:t>core</w:t>
      </w:r>
      <w:proofErr w:type="gramEnd"/>
      <w:r w:rsidR="00211ECA" w:rsidRPr="00211ECA">
        <w:t xml:space="preserve"> }}</w:t>
      </w:r>
      <w:r w:rsidR="00A91574">
        <w:t xml:space="preserve"> ядр</w:t>
      </w:r>
      <w:r w:rsidR="00994DB7">
        <w:t>а</w:t>
      </w:r>
      <w:r>
        <w:t xml:space="preserve">, </w:t>
      </w:r>
      <w:r w:rsidR="00211ECA" w:rsidRPr="00211ECA">
        <w:t xml:space="preserve">{{ </w:t>
      </w:r>
      <w:r w:rsidR="00211ECA">
        <w:rPr>
          <w:lang w:val="en-US"/>
        </w:rPr>
        <w:t>ram</w:t>
      </w:r>
      <w:r w:rsidR="00211ECA" w:rsidRPr="00211ECA">
        <w:t xml:space="preserve"> }} </w:t>
      </w:r>
      <w:r w:rsidR="00A91574">
        <w:t xml:space="preserve">ГБ ОЗУ, </w:t>
      </w:r>
      <w:r w:rsidR="00211ECA" w:rsidRPr="00211ECA">
        <w:t xml:space="preserve">{{ </w:t>
      </w:r>
      <w:proofErr w:type="spellStart"/>
      <w:r w:rsidR="00211ECA">
        <w:rPr>
          <w:lang w:val="en-US"/>
        </w:rPr>
        <w:t>hdd</w:t>
      </w:r>
      <w:proofErr w:type="spellEnd"/>
      <w:r w:rsidR="00211ECA" w:rsidRPr="00211ECA">
        <w:t xml:space="preserve"> }}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14:paraId="5DFC544A" w14:textId="77777777"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14:paraId="343A82F6" w14:textId="77777777"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14:paraId="43BED64F" w14:textId="77777777" w:rsidR="002B670B" w:rsidRDefault="008B3524" w:rsidP="00D35555">
      <w:pPr>
        <w:spacing w:before="120"/>
        <w:jc w:val="both"/>
      </w:pPr>
      <w:r>
        <w:rPr>
          <w:noProof/>
          <w:lang w:eastAsia="en-US"/>
        </w:rPr>
        <w:pict w14:anchorId="2FD5888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14:paraId="250E798F" w14:textId="77777777"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 wp14:anchorId="12C524F2" wp14:editId="30270865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B305E5B" w14:textId="77777777"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14:paraId="59A091BD" w14:textId="77777777"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 xml:space="preserve">С.Д. </w:t>
      </w:r>
      <w:proofErr w:type="spellStart"/>
      <w:r w:rsidR="002B670B">
        <w:t>Коржук</w:t>
      </w:r>
      <w:proofErr w:type="spellEnd"/>
    </w:p>
    <w:p w14:paraId="0003E0D9" w14:textId="77777777"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2C46" w14:textId="77777777" w:rsidR="008B3524" w:rsidRDefault="008B3524">
      <w:r>
        <w:separator/>
      </w:r>
    </w:p>
  </w:endnote>
  <w:endnote w:type="continuationSeparator" w:id="0">
    <w:p w14:paraId="49A6262F" w14:textId="77777777" w:rsidR="008B3524" w:rsidRDefault="008B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E73C6" w14:textId="77777777" w:rsidR="008B3524" w:rsidRDefault="008B3524">
      <w:r>
        <w:separator/>
      </w:r>
    </w:p>
  </w:footnote>
  <w:footnote w:type="continuationSeparator" w:id="0">
    <w:p w14:paraId="6BE1625A" w14:textId="77777777" w:rsidR="008B3524" w:rsidRDefault="008B3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D11CC" w14:textId="77777777" w:rsidR="005502DF" w:rsidRDefault="008B3524">
    <w:pPr>
      <w:pStyle w:val="a3"/>
    </w:pPr>
    <w:r>
      <w:rPr>
        <w:noProof/>
      </w:rPr>
      <w:pict w14:anchorId="764BB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30513" w14:textId="77777777" w:rsidR="005502DF" w:rsidRDefault="008B3524">
    <w:pPr>
      <w:pStyle w:val="a3"/>
    </w:pPr>
    <w:r>
      <w:rPr>
        <w:noProof/>
      </w:rPr>
      <w:pict w14:anchorId="50E610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53.05pt;margin-top:-46.9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 w15:restartNumberingAfterBreak="0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2079">
      <o:colormru v:ext="edit" colors="#3434d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3900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30A8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A61A6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B3524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08D4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>
      <o:colormru v:ext="edit" colors="#3434d9"/>
    </o:shapedefaults>
    <o:shapelayout v:ext="edit">
      <o:idmap v:ext="edit" data="1"/>
    </o:shapelayout>
  </w:shapeDefaults>
  <w:decimalSymbol w:val=","/>
  <w:listSeparator w:val=";"/>
  <w14:docId w14:val="3080C6C4"/>
  <w15:docId w15:val="{CB90606D-F5D7-44EB-BAE2-18AB78A8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DB3DE-1304-47DB-99E3-A3A34D7D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677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9</cp:revision>
  <cp:lastPrinted>2020-05-15T09:39:00Z</cp:lastPrinted>
  <dcterms:created xsi:type="dcterms:W3CDTF">2020-06-01T13:12:00Z</dcterms:created>
  <dcterms:modified xsi:type="dcterms:W3CDTF">2020-08-26T04:03:00Z</dcterms:modified>
</cp:coreProperties>
</file>