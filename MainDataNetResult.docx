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 xml:space="preserve">Имя компании?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 xml:space="preserve">Имя заказчика?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r w:rsidR="00211ECA">
        <w:rPr>
          <w:lang w:val="en-US"/>
        </w:rPr>
        <w:t xml:space="preserve">Кто-то?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11814.0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 xml:space="preserve"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33</w:t>
      </w:r>
      <w:r w:rsidR="00A91574">
        <w:t xml:space="preserve"> ядр</w:t>
      </w:r>
      <w:r w:rsidR="00994DB7">
        <w:t xml:space="preserve">а</w:t>
      </w:r>
      <w:r>
        <w:t xml:space="preserve">, </w:t>
      </w:r>
      <w:r w:rsidR="00211ECA" w:rsidRPr="00211ECA">
        <w:t xml:space="preserve">33 </w:t>
      </w:r>
      <w:r w:rsidR="00A91574">
        <w:t xml:space="preserve">ГБ ОЗУ, </w:t>
      </w:r>
      <w:r w:rsidR="00211ECA" w:rsidRPr="00211ECA">
        <w:t xml:space="preserve">99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4330A8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xdr="http://schemas.openxmlformats.org/drawingml/2006/spreadsheetDrawing" xmlns="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D4" w:rsidRDefault="00A408D4">
      <w:r>
        <w:separator/>
      </w:r>
    </w:p>
  </w:endnote>
  <w:endnote w:type="continuationSeparator" w:id="1">
    <w:p w:rsidR="00A408D4" w:rsidRDefault="00A4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D4" w:rsidRDefault="00A408D4">
      <w:r>
        <w:separator/>
      </w:r>
    </w:p>
  </w:footnote>
  <w:footnote w:type="continuationSeparator" w:id="1">
    <w:p w:rsidR="00A408D4" w:rsidRDefault="00A40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6386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675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7</cp:revision>
  <cp:lastPrinted>2020-05-15T09:39:00Z</cp:lastPrinted>
  <dcterms:created xsi:type="dcterms:W3CDTF">2020-06-01T13:12:00Z</dcterms:created>
  <dcterms:modified xsi:type="dcterms:W3CDTF">2020-08-21T07:09:00Z</dcterms:modified>
</cp:coreProperties>
</file>